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7BB71" w14:textId="479EDAA1" w:rsidR="00952F7D" w:rsidRPr="00947C1A" w:rsidRDefault="00DF198B" w:rsidP="00DF198B">
      <w:pPr>
        <w:pStyle w:val="GraphicAnchor"/>
        <w:rPr>
          <w:rFonts w:ascii="Times New Roman" w:hAnsi="Times New Roman" w:cs="Times New Roman"/>
        </w:rPr>
      </w:pPr>
      <w:r w:rsidRPr="00947C1A">
        <w:rPr>
          <w:rFonts w:ascii="Times New Roman" w:hAnsi="Times New Roman" w:cs="Times New Roman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7D6B47B7" wp14:editId="57AD429E">
            <wp:simplePos x="0" y="0"/>
            <wp:positionH relativeFrom="margin">
              <wp:posOffset>-903767</wp:posOffset>
            </wp:positionH>
            <wp:positionV relativeFrom="margin">
              <wp:posOffset>-925032</wp:posOffset>
            </wp:positionV>
            <wp:extent cx="7729855" cy="10065206"/>
            <wp:effectExtent l="0" t="0" r="4445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9855" cy="10065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9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:rsidRPr="00947C1A" w14:paraId="7920AA40" w14:textId="77777777" w:rsidTr="00FD150E">
        <w:trPr>
          <w:trHeight w:val="1083"/>
          <w:jc w:val="center"/>
        </w:trPr>
        <w:tc>
          <w:tcPr>
            <w:tcW w:w="10610" w:type="dxa"/>
            <w:gridSpan w:val="9"/>
          </w:tcPr>
          <w:p w14:paraId="065EAD07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947C1A" w14:paraId="31269D85" w14:textId="77777777" w:rsidTr="00FD150E">
        <w:trPr>
          <w:trHeight w:val="1068"/>
          <w:jc w:val="center"/>
        </w:trPr>
        <w:tc>
          <w:tcPr>
            <w:tcW w:w="1018" w:type="dxa"/>
            <w:gridSpan w:val="2"/>
            <w:tcBorders>
              <w:right w:val="single" w:sz="18" w:space="0" w:color="476166" w:themeColor="accent1"/>
            </w:tcBorders>
          </w:tcPr>
          <w:p w14:paraId="753048BE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86385A7" w14:textId="0C4A52ED" w:rsidR="00DF198B" w:rsidRPr="00947C1A" w:rsidRDefault="00C17305" w:rsidP="00874FE7">
            <w:pPr>
              <w:pStyle w:val="Heading1"/>
              <w:rPr>
                <w:rFonts w:ascii="Times New Roman" w:hAnsi="Times New Roman" w:cs="Times New Roman"/>
              </w:rPr>
            </w:pPr>
            <w:r w:rsidRPr="00947C1A">
              <w:rPr>
                <w:rFonts w:ascii="Times New Roman" w:hAnsi="Times New Roman" w:cs="Times New Roman"/>
              </w:rPr>
              <w:t>Multi-Agent Path Finding (MAPF) Individual Project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7D0B2F68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947C1A" w14:paraId="1CD99162" w14:textId="77777777" w:rsidTr="00FD150E">
        <w:trPr>
          <w:trHeight w:val="1837"/>
          <w:jc w:val="center"/>
        </w:trPr>
        <w:tc>
          <w:tcPr>
            <w:tcW w:w="990" w:type="dxa"/>
          </w:tcPr>
          <w:p w14:paraId="3175D128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460" w:type="dxa"/>
            <w:gridSpan w:val="7"/>
          </w:tcPr>
          <w:p w14:paraId="0FE5BD35" w14:textId="0209A8D6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60" w:type="dxa"/>
          </w:tcPr>
          <w:p w14:paraId="7B984D47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947C1A" w14:paraId="4025ADC3" w14:textId="77777777" w:rsidTr="00FD150E">
        <w:trPr>
          <w:trHeight w:val="929"/>
          <w:jc w:val="center"/>
        </w:trPr>
        <w:tc>
          <w:tcPr>
            <w:tcW w:w="2217" w:type="dxa"/>
            <w:gridSpan w:val="4"/>
          </w:tcPr>
          <w:p w14:paraId="61AB285A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7E37F708" w14:textId="77777777" w:rsidR="00DF198B" w:rsidRPr="00947C1A" w:rsidRDefault="00DF198B" w:rsidP="00DF198B">
            <w:pPr>
              <w:jc w:val="center"/>
              <w:rPr>
                <w:rFonts w:ascii="Times New Roman" w:hAnsi="Times New Roman" w:cs="Times New Roman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440CF527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947C1A" w14:paraId="6B66690A" w14:textId="77777777" w:rsidTr="00FD150E">
        <w:trPr>
          <w:trHeight w:val="1460"/>
          <w:jc w:val="center"/>
        </w:trPr>
        <w:tc>
          <w:tcPr>
            <w:tcW w:w="2217" w:type="dxa"/>
            <w:gridSpan w:val="4"/>
          </w:tcPr>
          <w:p w14:paraId="0087EE75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79D39F18" w14:textId="47ED83BF" w:rsidR="00DF198B" w:rsidRPr="00947C1A" w:rsidRDefault="00C17305" w:rsidP="00874FE7">
            <w:pPr>
              <w:pStyle w:val="Heading2"/>
              <w:rPr>
                <w:rFonts w:ascii="Times New Roman" w:hAnsi="Times New Roman" w:cs="Times New Roman"/>
              </w:rPr>
            </w:pPr>
            <w:r w:rsidRPr="00947C1A">
              <w:rPr>
                <w:rFonts w:ascii="Times New Roman" w:hAnsi="Times New Roman" w:cs="Times New Roman"/>
              </w:rPr>
              <w:t>Utsav Anantbhat 301446421</w:t>
            </w:r>
          </w:p>
        </w:tc>
        <w:tc>
          <w:tcPr>
            <w:tcW w:w="2398" w:type="dxa"/>
            <w:gridSpan w:val="4"/>
          </w:tcPr>
          <w:p w14:paraId="468B5C72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</w:tr>
      <w:tr w:rsidR="00DF198B" w:rsidRPr="00947C1A" w14:paraId="16ECCCBD" w14:textId="77777777" w:rsidTr="00FD150E">
        <w:trPr>
          <w:trHeight w:val="5580"/>
          <w:jc w:val="center"/>
        </w:trPr>
        <w:tc>
          <w:tcPr>
            <w:tcW w:w="2217" w:type="dxa"/>
            <w:gridSpan w:val="4"/>
            <w:vAlign w:val="bottom"/>
          </w:tcPr>
          <w:p w14:paraId="52D8867D" w14:textId="77777777" w:rsidR="00DF198B" w:rsidRPr="00947C1A" w:rsidRDefault="00DF198B" w:rsidP="00DF198B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7AC4BF1" w14:textId="4AAF700B" w:rsidR="00DF198B" w:rsidRPr="00947C1A" w:rsidRDefault="00C17305" w:rsidP="00874FE7">
            <w:pPr>
              <w:pStyle w:val="Heading3"/>
              <w:rPr>
                <w:rFonts w:ascii="Times New Roman" w:hAnsi="Times New Roman" w:cs="Times New Roman"/>
              </w:rPr>
            </w:pPr>
            <w:r w:rsidRPr="00947C1A">
              <w:rPr>
                <w:rFonts w:ascii="Times New Roman" w:hAnsi="Times New Roman" w:cs="Times New Roman"/>
              </w:rPr>
              <w:t>10/30/22</w:t>
            </w:r>
          </w:p>
          <w:p w14:paraId="07EA30EC" w14:textId="77777777" w:rsidR="00874FE7" w:rsidRPr="00947C1A" w:rsidRDefault="00000000" w:rsidP="00874FE7">
            <w:pPr>
              <w:pStyle w:val="Heading3"/>
              <w:rPr>
                <w:rFonts w:ascii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id w:val="-1516760087"/>
                <w:placeholder>
                  <w:docPart w:val="0E60F651E1A844E58E7762587E8B607C"/>
                </w:placeholder>
                <w:temporary/>
                <w:showingPlcHdr/>
                <w15:appearance w15:val="hidden"/>
              </w:sdtPr>
              <w:sdtContent>
                <w:r w:rsidR="00874FE7" w:rsidRPr="00947C1A">
                  <w:rPr>
                    <w:rFonts w:ascii="Times New Roman" w:hAnsi="Times New Roman" w:cs="Times New Roman"/>
                  </w:rPr>
                  <w:t>—</w:t>
                </w:r>
              </w:sdtContent>
            </w:sdt>
          </w:p>
          <w:p w14:paraId="3E639571" w14:textId="0B23C618" w:rsidR="00DF198B" w:rsidRPr="00947C1A" w:rsidRDefault="00C17305" w:rsidP="00874FE7">
            <w:pPr>
              <w:pStyle w:val="Heading3"/>
              <w:rPr>
                <w:rFonts w:ascii="Times New Roman" w:hAnsi="Times New Roman" w:cs="Times New Roman"/>
              </w:rPr>
            </w:pPr>
            <w:r w:rsidRPr="00947C1A">
              <w:rPr>
                <w:rFonts w:ascii="Times New Roman" w:hAnsi="Times New Roman" w:cs="Times New Roman"/>
              </w:rPr>
              <w:t>CMPT 417</w:t>
            </w:r>
          </w:p>
          <w:p w14:paraId="0D68E360" w14:textId="77777777" w:rsidR="00DF198B" w:rsidRPr="00947C1A" w:rsidRDefault="00000000" w:rsidP="00874FE7">
            <w:pPr>
              <w:pStyle w:val="Heading3"/>
              <w:rPr>
                <w:rFonts w:ascii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id w:val="1492440299"/>
                <w:placeholder>
                  <w:docPart w:val="B33BBA3354A748FFBA94715ED5E2EDD5"/>
                </w:placeholder>
                <w:temporary/>
                <w:showingPlcHdr/>
                <w15:appearance w15:val="hidden"/>
              </w:sdtPr>
              <w:sdtContent>
                <w:r w:rsidR="00874FE7" w:rsidRPr="00947C1A">
                  <w:rPr>
                    <w:rFonts w:ascii="Times New Roman" w:hAnsi="Times New Roman" w:cs="Times New Roman"/>
                  </w:rPr>
                  <w:t>—</w:t>
                </w:r>
              </w:sdtContent>
            </w:sdt>
          </w:p>
          <w:p w14:paraId="0BE78CC1" w14:textId="10B57635" w:rsidR="00DF198B" w:rsidRPr="00947C1A" w:rsidRDefault="00C17305" w:rsidP="00874FE7">
            <w:pPr>
              <w:pStyle w:val="Heading3"/>
              <w:rPr>
                <w:rFonts w:ascii="Times New Roman" w:hAnsi="Times New Roman" w:cs="Times New Roman"/>
              </w:rPr>
            </w:pPr>
            <w:r w:rsidRPr="00947C1A">
              <w:rPr>
                <w:rFonts w:ascii="Times New Roman" w:hAnsi="Times New Roman" w:cs="Times New Roman"/>
              </w:rPr>
              <w:t>Professor Hang Ma</w:t>
            </w:r>
          </w:p>
          <w:p w14:paraId="4D0F8867" w14:textId="77777777" w:rsidR="00DF198B" w:rsidRPr="00947C1A" w:rsidRDefault="00DF198B" w:rsidP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98" w:type="dxa"/>
            <w:gridSpan w:val="4"/>
            <w:vAlign w:val="bottom"/>
          </w:tcPr>
          <w:p w14:paraId="67F0AB69" w14:textId="77777777" w:rsidR="00DF198B" w:rsidRPr="00947C1A" w:rsidRDefault="00DF198B" w:rsidP="00DF198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F198B" w:rsidRPr="00947C1A" w14:paraId="07102468" w14:textId="77777777" w:rsidTr="00FD150E">
        <w:trPr>
          <w:trHeight w:val="42"/>
          <w:jc w:val="center"/>
        </w:trPr>
        <w:tc>
          <w:tcPr>
            <w:tcW w:w="2160" w:type="dxa"/>
            <w:gridSpan w:val="3"/>
          </w:tcPr>
          <w:p w14:paraId="1577303A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120" w:type="dxa"/>
            <w:gridSpan w:val="3"/>
          </w:tcPr>
          <w:p w14:paraId="1881D213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30" w:type="dxa"/>
            <w:gridSpan w:val="3"/>
          </w:tcPr>
          <w:p w14:paraId="4764F4CD" w14:textId="77777777" w:rsidR="00DF198B" w:rsidRPr="00947C1A" w:rsidRDefault="00DF198B">
            <w:pPr>
              <w:rPr>
                <w:rFonts w:ascii="Times New Roman" w:hAnsi="Times New Roman" w:cs="Times New Roman"/>
              </w:rPr>
            </w:pPr>
          </w:p>
        </w:tc>
      </w:tr>
    </w:tbl>
    <w:p w14:paraId="77D69050" w14:textId="364F867D" w:rsidR="0048120C" w:rsidRPr="00947C1A" w:rsidRDefault="00FD150E" w:rsidP="00FD150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47C1A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Introduction</w:t>
      </w:r>
    </w:p>
    <w:p w14:paraId="501A934C" w14:textId="2691B05D" w:rsidR="00FD150E" w:rsidRPr="00947C1A" w:rsidRDefault="00FD150E" w:rsidP="00FD150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E27ACE3" w14:textId="6717F79C" w:rsidR="00FD150E" w:rsidRPr="00947C1A" w:rsidRDefault="00FD150E" w:rsidP="00FD150E">
      <w:pPr>
        <w:rPr>
          <w:rFonts w:ascii="Times New Roman" w:hAnsi="Times New Roman" w:cs="Times New Roman"/>
        </w:rPr>
      </w:pPr>
      <w:r w:rsidRPr="00947C1A">
        <w:rPr>
          <w:rFonts w:ascii="Times New Roman" w:hAnsi="Times New Roman" w:cs="Times New Roman"/>
          <w:sz w:val="32"/>
          <w:szCs w:val="32"/>
        </w:rPr>
        <w:tab/>
      </w:r>
      <w:r w:rsidRPr="00947C1A">
        <w:rPr>
          <w:rFonts w:ascii="Times New Roman" w:hAnsi="Times New Roman" w:cs="Times New Roman"/>
        </w:rPr>
        <w:t>The purpose of this project is to demonstrate our understanding of Multi-Agent Path Finding (MAPF) by implementing a space-time A* algorithm and some MAPF solvers, those being Conflict-Based Search (CBS) and CBS with disjoint splitting.</w:t>
      </w:r>
    </w:p>
    <w:p w14:paraId="1D830732" w14:textId="46B7D5BE" w:rsidR="00F24C00" w:rsidRPr="00947C1A" w:rsidRDefault="00F24C00" w:rsidP="00FD150E">
      <w:pPr>
        <w:rPr>
          <w:rFonts w:ascii="Times New Roman" w:hAnsi="Times New Roman" w:cs="Times New Roman"/>
        </w:rPr>
      </w:pPr>
    </w:p>
    <w:p w14:paraId="158FA5EE" w14:textId="42DD4F03" w:rsidR="00F24C00" w:rsidRPr="00947C1A" w:rsidRDefault="00F24C00" w:rsidP="00FD150E">
      <w:pPr>
        <w:rPr>
          <w:rFonts w:ascii="Times New Roman" w:hAnsi="Times New Roman" w:cs="Times New Roman"/>
        </w:rPr>
      </w:pPr>
    </w:p>
    <w:p w14:paraId="3F2CFEBB" w14:textId="0D1D7ABD" w:rsidR="00F24C00" w:rsidRPr="00947C1A" w:rsidRDefault="00F24C00" w:rsidP="00FD150E">
      <w:pPr>
        <w:rPr>
          <w:rFonts w:ascii="Times New Roman" w:hAnsi="Times New Roman" w:cs="Times New Roman"/>
          <w:sz w:val="32"/>
          <w:szCs w:val="32"/>
        </w:rPr>
      </w:pPr>
      <w:r w:rsidRPr="00947C1A">
        <w:rPr>
          <w:rFonts w:ascii="Times New Roman" w:hAnsi="Times New Roman" w:cs="Times New Roman"/>
          <w:b/>
          <w:bCs/>
          <w:sz w:val="32"/>
          <w:szCs w:val="32"/>
          <w:u w:val="single"/>
        </w:rPr>
        <w:t>Overview</w:t>
      </w:r>
    </w:p>
    <w:p w14:paraId="3EFA4D32" w14:textId="23705B45" w:rsidR="00F24C00" w:rsidRPr="00947C1A" w:rsidRDefault="00F24C00" w:rsidP="00FD150E">
      <w:pPr>
        <w:rPr>
          <w:rFonts w:ascii="Times New Roman" w:hAnsi="Times New Roman" w:cs="Times New Roman"/>
          <w:sz w:val="32"/>
          <w:szCs w:val="32"/>
        </w:rPr>
      </w:pPr>
    </w:p>
    <w:p w14:paraId="286A3352" w14:textId="3FCBAA42" w:rsidR="00F24C00" w:rsidRPr="00947C1A" w:rsidRDefault="00F24C00" w:rsidP="00FD150E">
      <w:pPr>
        <w:rPr>
          <w:rFonts w:ascii="Times New Roman" w:hAnsi="Times New Roman" w:cs="Times New Roman"/>
        </w:rPr>
      </w:pPr>
      <w:r w:rsidRPr="00947C1A">
        <w:rPr>
          <w:rFonts w:ascii="Times New Roman" w:hAnsi="Times New Roman" w:cs="Times New Roman"/>
          <w:sz w:val="32"/>
          <w:szCs w:val="32"/>
        </w:rPr>
        <w:tab/>
      </w:r>
      <w:r w:rsidRPr="00947C1A">
        <w:rPr>
          <w:rFonts w:ascii="Times New Roman" w:hAnsi="Times New Roman" w:cs="Times New Roman"/>
        </w:rPr>
        <w:t>Multi-Agent Path Finding (MAPF) is defined as the problem of finding paths for multiple agents such that they reach their respective goal states without any collisions.</w:t>
      </w:r>
      <w:r w:rsidR="002313D4" w:rsidRPr="00947C1A">
        <w:rPr>
          <w:rFonts w:ascii="Times New Roman" w:hAnsi="Times New Roman" w:cs="Times New Roman"/>
        </w:rPr>
        <w:t xml:space="preserve"> MAPF has several applications from programs in automotives to warehouse management by robots (such as in Amazon warehouses). </w:t>
      </w:r>
    </w:p>
    <w:p w14:paraId="034F84EA" w14:textId="1CAABDCE" w:rsidR="002313D4" w:rsidRPr="00947C1A" w:rsidRDefault="002313D4" w:rsidP="00FD150E">
      <w:pPr>
        <w:rPr>
          <w:rFonts w:ascii="Times New Roman" w:hAnsi="Times New Roman" w:cs="Times New Roman"/>
        </w:rPr>
      </w:pPr>
    </w:p>
    <w:p w14:paraId="5D40558A" w14:textId="772E797C" w:rsidR="002313D4" w:rsidRPr="00947C1A" w:rsidRDefault="002313D4" w:rsidP="00FD150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47C1A">
        <w:rPr>
          <w:rFonts w:ascii="Times New Roman" w:hAnsi="Times New Roman" w:cs="Times New Roman"/>
          <w:b/>
          <w:bCs/>
          <w:sz w:val="32"/>
          <w:szCs w:val="32"/>
          <w:u w:val="single"/>
        </w:rPr>
        <w:t>Task 1: Implementing Space-Time A*</w:t>
      </w:r>
    </w:p>
    <w:p w14:paraId="1B2B1528" w14:textId="5ED76E94" w:rsidR="002313D4" w:rsidRPr="00947C1A" w:rsidRDefault="002313D4" w:rsidP="00FD150E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9BA15CF" w14:textId="7B190B07" w:rsidR="002313D4" w:rsidRPr="00947C1A" w:rsidRDefault="002313D4" w:rsidP="00FD150E">
      <w:pPr>
        <w:rPr>
          <w:rFonts w:ascii="Times New Roman" w:hAnsi="Times New Roman" w:cs="Times New Roman"/>
          <w:b/>
          <w:bCs/>
        </w:rPr>
      </w:pPr>
      <w:r w:rsidRPr="00947C1A">
        <w:rPr>
          <w:rFonts w:ascii="Times New Roman" w:hAnsi="Times New Roman" w:cs="Times New Roman"/>
          <w:b/>
          <w:bCs/>
        </w:rPr>
        <w:t>1.1: Searching in the Space-Time Domain</w:t>
      </w:r>
    </w:p>
    <w:p w14:paraId="0AC903A8" w14:textId="5C9DFE19" w:rsidR="002313D4" w:rsidRPr="00947C1A" w:rsidRDefault="002313D4" w:rsidP="00FD150E">
      <w:pPr>
        <w:rPr>
          <w:rFonts w:ascii="Times New Roman" w:hAnsi="Times New Roman" w:cs="Times New Roman"/>
        </w:rPr>
      </w:pPr>
    </w:p>
    <w:p w14:paraId="0A411CE1" w14:textId="77777777" w:rsidR="002313D4" w:rsidRPr="00947C1A" w:rsidRDefault="002313D4" w:rsidP="002313D4">
      <w:pPr>
        <w:keepNext/>
        <w:rPr>
          <w:rFonts w:ascii="Times New Roman" w:hAnsi="Times New Roman" w:cs="Times New Roman"/>
        </w:rPr>
      </w:pPr>
      <w:r w:rsidRPr="00947C1A">
        <w:rPr>
          <w:rFonts w:ascii="Times New Roman" w:hAnsi="Times New Roman" w:cs="Times New Roman"/>
          <w:noProof/>
        </w:rPr>
        <w:drawing>
          <wp:inline distT="0" distB="0" distL="0" distR="0" wp14:anchorId="3CE09020" wp14:editId="7329B1D1">
            <wp:extent cx="5877474" cy="378519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04" cy="381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5C95" w14:textId="7C53757E" w:rsidR="002313D4" w:rsidRPr="00947C1A" w:rsidRDefault="002313D4" w:rsidP="002313D4">
      <w:pPr>
        <w:pStyle w:val="Caption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396925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1</w:t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t>: Start State</w:t>
      </w:r>
    </w:p>
    <w:p w14:paraId="0A15A07A" w14:textId="77777777" w:rsidR="002313D4" w:rsidRPr="00947C1A" w:rsidRDefault="002313D4" w:rsidP="00FD150E">
      <w:pPr>
        <w:rPr>
          <w:rFonts w:ascii="Times New Roman" w:hAnsi="Times New Roman" w:cs="Times New Roman"/>
        </w:rPr>
      </w:pPr>
    </w:p>
    <w:p w14:paraId="2F98813F" w14:textId="77777777" w:rsidR="002313D4" w:rsidRPr="00947C1A" w:rsidRDefault="002313D4" w:rsidP="002313D4">
      <w:pPr>
        <w:keepNext/>
        <w:rPr>
          <w:rFonts w:ascii="Times New Roman" w:hAnsi="Times New Roman" w:cs="Times New Roman"/>
        </w:rPr>
      </w:pPr>
      <w:r w:rsidRPr="00947C1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8C72E8" wp14:editId="08A47DEE">
            <wp:extent cx="5720316" cy="3731706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11" cy="37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9B87" w14:textId="48BFD291" w:rsidR="002313D4" w:rsidRPr="00947C1A" w:rsidRDefault="002313D4" w:rsidP="00947C1A">
      <w:pPr>
        <w:pStyle w:val="Caption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396925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2</w:t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t>: 0 collides with 1 in attempt to get to its goal</w:t>
      </w:r>
    </w:p>
    <w:p w14:paraId="1A2C677F" w14:textId="77777777" w:rsidR="002313D4" w:rsidRPr="00947C1A" w:rsidRDefault="002313D4" w:rsidP="00FD150E">
      <w:pPr>
        <w:rPr>
          <w:rFonts w:ascii="Times New Roman" w:hAnsi="Times New Roman" w:cs="Times New Roman"/>
        </w:rPr>
      </w:pPr>
    </w:p>
    <w:p w14:paraId="0B013C99" w14:textId="77777777" w:rsidR="00947C1A" w:rsidRPr="00947C1A" w:rsidRDefault="002313D4" w:rsidP="00947C1A">
      <w:pPr>
        <w:keepNext/>
        <w:rPr>
          <w:rFonts w:ascii="Times New Roman" w:hAnsi="Times New Roman" w:cs="Times New Roman"/>
        </w:rPr>
      </w:pPr>
      <w:r w:rsidRPr="00947C1A">
        <w:rPr>
          <w:rFonts w:ascii="Times New Roman" w:hAnsi="Times New Roman" w:cs="Times New Roman"/>
          <w:noProof/>
        </w:rPr>
        <w:drawing>
          <wp:inline distT="0" distB="0" distL="0" distR="0" wp14:anchorId="517F37CF" wp14:editId="3CEE1384">
            <wp:extent cx="5720080" cy="37009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730" cy="378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12A2" w14:textId="3ADC91AE" w:rsidR="00947C1A" w:rsidRPr="00947C1A" w:rsidRDefault="00947C1A" w:rsidP="00947C1A">
      <w:pPr>
        <w:pStyle w:val="Caption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begin"/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instrText xml:space="preserve"> SEQ Figure \* ARABIC </w:instrText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separate"/>
      </w:r>
      <w:r w:rsidR="00396925"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t>3</w:t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fldChar w:fldCharType="end"/>
      </w:r>
      <w:r w:rsidRPr="00947C1A">
        <w:rPr>
          <w:rFonts w:ascii="Times New Roman" w:hAnsi="Times New Roman" w:cs="Times New Roman"/>
          <w:i w:val="0"/>
          <w:iCs w:val="0"/>
          <w:sz w:val="24"/>
          <w:szCs w:val="24"/>
        </w:rPr>
        <w:t>: Both agents reach their goals</w:t>
      </w:r>
    </w:p>
    <w:p w14:paraId="6373F168" w14:textId="4C905FF5" w:rsidR="00947C1A" w:rsidRPr="008531CC" w:rsidRDefault="00947C1A" w:rsidP="00947C1A">
      <w:pPr>
        <w:rPr>
          <w:rFonts w:ascii="Times New Roman" w:hAnsi="Times New Roman" w:cs="Times New Roman"/>
          <w:b/>
          <w:bCs/>
        </w:rPr>
      </w:pPr>
      <w:r w:rsidRPr="00947C1A">
        <w:rPr>
          <w:rFonts w:ascii="Times New Roman" w:hAnsi="Times New Roman" w:cs="Times New Roman"/>
          <w:b/>
          <w:bCs/>
        </w:rPr>
        <w:lastRenderedPageBreak/>
        <w:t>1.2: Handling Vertex Constraints</w:t>
      </w:r>
    </w:p>
    <w:p w14:paraId="2C7A9F54" w14:textId="669CF4FD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678F40" wp14:editId="126C0897">
            <wp:extent cx="5943600" cy="2924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75E9" w14:textId="06BEC217" w:rsidR="00947C1A" w:rsidRDefault="008531CC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1: Terminal Output</w:t>
      </w:r>
    </w:p>
    <w:p w14:paraId="74434509" w14:textId="5F289D82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4AA97B" wp14:editId="5BFF49B7">
            <wp:extent cx="5943600" cy="3848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F6410" w14:textId="19FC540B" w:rsidR="008531CC" w:rsidRDefault="008531CC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2: Collision</w:t>
      </w:r>
    </w:p>
    <w:p w14:paraId="3F55C5CD" w14:textId="0030D742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F43C68" wp14:editId="39F7CC6C">
            <wp:extent cx="5934075" cy="3886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A75C" w14:textId="6DA48357" w:rsidR="008531CC" w:rsidRDefault="008531CC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3: Vertex Condition – 0 waits at timestep 4 before going to its goal</w:t>
      </w:r>
    </w:p>
    <w:p w14:paraId="751E4E30" w14:textId="5B4F9066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4F828E" wp14:editId="21A7CB1C">
            <wp:extent cx="5934075" cy="35242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37332" w14:textId="46C0B959" w:rsidR="008531CC" w:rsidRDefault="008531CC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4: 0 goes to goal after the wait at timestep 4</w:t>
      </w:r>
    </w:p>
    <w:p w14:paraId="760311DD" w14:textId="3C1DD42A" w:rsidR="00947C1A" w:rsidRDefault="00947C1A" w:rsidP="00947C1A">
      <w:pPr>
        <w:rPr>
          <w:rFonts w:ascii="Times New Roman" w:hAnsi="Times New Roman" w:cs="Times New Roman"/>
        </w:rPr>
      </w:pPr>
    </w:p>
    <w:p w14:paraId="783F2D58" w14:textId="2ABB886C" w:rsidR="00947C1A" w:rsidRDefault="00947C1A" w:rsidP="00947C1A">
      <w:pPr>
        <w:rPr>
          <w:rFonts w:ascii="Times New Roman" w:hAnsi="Times New Roman" w:cs="Times New Roman"/>
        </w:rPr>
      </w:pPr>
    </w:p>
    <w:p w14:paraId="776D7005" w14:textId="1C5573BD" w:rsidR="00947C1A" w:rsidRPr="00947C1A" w:rsidRDefault="00947C1A" w:rsidP="00947C1A">
      <w:pPr>
        <w:rPr>
          <w:rFonts w:ascii="Times New Roman" w:hAnsi="Times New Roman" w:cs="Times New Roman"/>
          <w:b/>
          <w:bCs/>
        </w:rPr>
      </w:pPr>
      <w:r w:rsidRPr="00947C1A">
        <w:rPr>
          <w:rFonts w:ascii="Times New Roman" w:hAnsi="Times New Roman" w:cs="Times New Roman"/>
          <w:b/>
          <w:bCs/>
        </w:rPr>
        <w:lastRenderedPageBreak/>
        <w:t>1.3: Adding Edge Constraints</w:t>
      </w:r>
    </w:p>
    <w:p w14:paraId="1545DB3A" w14:textId="6A936C83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D806A4" wp14:editId="42811E9F">
            <wp:extent cx="5943600" cy="31908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6CDFC" w14:textId="2B745AEA" w:rsidR="008531CC" w:rsidRDefault="008531CC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1: Terminal Output</w:t>
      </w:r>
    </w:p>
    <w:p w14:paraId="5C95AAFA" w14:textId="29D08193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3F9D37" wp14:editId="455405FB">
            <wp:extent cx="5943600" cy="3676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B194" w14:textId="0B4824ED" w:rsidR="008531CC" w:rsidRDefault="008531CC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2: Collision at timestep 1; agent 1 can’t go from vertex (1,2) to (1,3) at timestep 1</w:t>
      </w:r>
    </w:p>
    <w:p w14:paraId="69429A27" w14:textId="69BD4F64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E60F41" wp14:editId="3BEC1AEA">
            <wp:extent cx="5943600" cy="3819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BB17B" w14:textId="78344C07" w:rsidR="008531CC" w:rsidRDefault="008531CC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3: Timestep 2 – 1 and 0 swap places</w:t>
      </w:r>
    </w:p>
    <w:p w14:paraId="27310691" w14:textId="0955A8F9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D48BC6" wp14:editId="1DA0C304">
            <wp:extent cx="5934075" cy="3895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18D2" w14:textId="4585A275" w:rsidR="008531CC" w:rsidRDefault="008531CC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4: Both reach their goal state</w:t>
      </w:r>
    </w:p>
    <w:p w14:paraId="49BD3781" w14:textId="7B071CE3" w:rsidR="00947C1A" w:rsidRDefault="00947C1A" w:rsidP="00947C1A">
      <w:pPr>
        <w:rPr>
          <w:rFonts w:ascii="Times New Roman" w:hAnsi="Times New Roman" w:cs="Times New Roman"/>
        </w:rPr>
      </w:pPr>
    </w:p>
    <w:p w14:paraId="5AEC262D" w14:textId="308173FA" w:rsidR="00947C1A" w:rsidRDefault="00947C1A" w:rsidP="00947C1A">
      <w:pPr>
        <w:rPr>
          <w:rFonts w:ascii="Times New Roman" w:hAnsi="Times New Roman" w:cs="Times New Roman"/>
        </w:rPr>
      </w:pPr>
    </w:p>
    <w:p w14:paraId="714AF950" w14:textId="52B27023" w:rsidR="00947C1A" w:rsidRPr="00947C1A" w:rsidRDefault="00947C1A" w:rsidP="00947C1A">
      <w:pPr>
        <w:rPr>
          <w:rFonts w:ascii="Times New Roman" w:hAnsi="Times New Roman" w:cs="Times New Roman"/>
          <w:b/>
          <w:bCs/>
        </w:rPr>
      </w:pPr>
      <w:r w:rsidRPr="00947C1A">
        <w:rPr>
          <w:rFonts w:ascii="Times New Roman" w:hAnsi="Times New Roman" w:cs="Times New Roman"/>
          <w:b/>
          <w:bCs/>
        </w:rPr>
        <w:t>1.4: Handling Goal Constraint</w:t>
      </w:r>
    </w:p>
    <w:p w14:paraId="2284C5DC" w14:textId="32B64A6E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8EE357" wp14:editId="0C5E5561">
            <wp:extent cx="5934075" cy="31908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23555" w14:textId="5416517B" w:rsidR="008531CC" w:rsidRDefault="008531CC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1: Terminal output</w:t>
      </w:r>
    </w:p>
    <w:p w14:paraId="77195503" w14:textId="214E0799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6CB3F3" wp14:editId="2811CEDB">
            <wp:extent cx="5943600" cy="38766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6374C" w14:textId="19EF9D3B" w:rsidR="00497AC5" w:rsidRDefault="00497AC5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2: Code – 1.4 constraint ensures agent 0 does not achieve goal state before timestep of 10</w:t>
      </w:r>
    </w:p>
    <w:p w14:paraId="292B8B6D" w14:textId="186F8D05" w:rsidR="00947C1A" w:rsidRDefault="00947C1A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20ECED" wp14:editId="08B9FE65">
            <wp:extent cx="5943600" cy="3838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1AF38" w14:textId="0FF05A4F" w:rsidR="00497AC5" w:rsidRDefault="00497AC5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3: Agent 0 goes back and forth between (1,2) and (1,3)</w:t>
      </w:r>
    </w:p>
    <w:p w14:paraId="43197C9E" w14:textId="0D3012C4" w:rsidR="00811966" w:rsidRDefault="00811966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AFFC74" wp14:editId="1B3C3CFA">
            <wp:extent cx="5943600" cy="3914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B243" w14:textId="18F294DF" w:rsidR="00811966" w:rsidRDefault="00811966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9C907C" wp14:editId="1930D92E">
            <wp:extent cx="5934075" cy="3810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E171" w14:textId="39852276" w:rsidR="00811966" w:rsidRDefault="00811966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260A894" wp14:editId="1C350EA2">
            <wp:extent cx="5934075" cy="38671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E075" w14:textId="4EBACF4E" w:rsidR="00811966" w:rsidRDefault="00811966" w:rsidP="00947C1A">
      <w:pPr>
        <w:rPr>
          <w:rFonts w:ascii="Times New Roman" w:hAnsi="Times New Roman" w:cs="Times New Roman"/>
        </w:rPr>
      </w:pPr>
    </w:p>
    <w:p w14:paraId="6FAFC544" w14:textId="452FAB0D" w:rsidR="00811966" w:rsidRDefault="00811966" w:rsidP="00947C1A">
      <w:pPr>
        <w:rPr>
          <w:rFonts w:ascii="Times New Roman" w:hAnsi="Times New Roman" w:cs="Times New Roman"/>
        </w:rPr>
      </w:pPr>
    </w:p>
    <w:p w14:paraId="20728B12" w14:textId="654DFDF7" w:rsidR="00811966" w:rsidRDefault="00811966" w:rsidP="00947C1A">
      <w:pPr>
        <w:rPr>
          <w:rFonts w:ascii="Times New Roman" w:hAnsi="Times New Roman" w:cs="Times New Roman"/>
        </w:rPr>
      </w:pPr>
    </w:p>
    <w:p w14:paraId="7C14D10E" w14:textId="798DD8B8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1.5: Designing Constraints</w:t>
      </w:r>
    </w:p>
    <w:p w14:paraId="51BFFD7C" w14:textId="4BD5C58B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EF821E" wp14:editId="5E5620D2">
            <wp:extent cx="5943600" cy="2381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4FF8" w14:textId="6B228059" w:rsidR="00777490" w:rsidRPr="00777490" w:rsidRDefault="00777490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1: Terminal Output</w:t>
      </w:r>
    </w:p>
    <w:p w14:paraId="6763B68C" w14:textId="25A2CF1E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0FEA010" wp14:editId="234365F9">
            <wp:extent cx="5943600" cy="381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0843E" w14:textId="20B45698" w:rsidR="00777490" w:rsidRPr="00777490" w:rsidRDefault="00777490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2: No collisions – at (1,3), agent 1 goes to (2,3), allowing agent 0 to pass without any collisions</w:t>
      </w:r>
    </w:p>
    <w:p w14:paraId="4D8B0FAD" w14:textId="416AC97B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4097245" wp14:editId="069E2F6F">
            <wp:extent cx="5943600" cy="3933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0395E" w14:textId="0BAB5B61" w:rsidR="00777490" w:rsidRPr="00777490" w:rsidRDefault="00777490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3: Both agents eventually reach goal state without collisions</w:t>
      </w:r>
    </w:p>
    <w:p w14:paraId="00D9C885" w14:textId="3DEE430D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788F0E0E" w14:textId="231B2D91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64AFDE87" w14:textId="59A360A4" w:rsidR="00811966" w:rsidRDefault="00811966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Task 2: Implementing Prioritized Planning</w:t>
      </w:r>
    </w:p>
    <w:p w14:paraId="6BBF55BC" w14:textId="2648F0A7" w:rsidR="00811966" w:rsidRDefault="00811966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7450B1C" w14:textId="0F6DA198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2.1: Adding Vertex Constraints</w:t>
      </w:r>
    </w:p>
    <w:p w14:paraId="7BDD0C12" w14:textId="7234133B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E14CD2B" wp14:editId="0DE61ED5">
            <wp:extent cx="5943600" cy="133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2B5B8" w14:textId="78923446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1BEC58DE" w14:textId="141033B2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2.2: Adding Edge Constraints</w:t>
      </w:r>
    </w:p>
    <w:p w14:paraId="4C9BF693" w14:textId="31D26B02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188CD41" wp14:editId="2836D91C">
            <wp:extent cx="5934075" cy="8953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3D98" w14:textId="5639B228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7A718B43" w14:textId="77777777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0AB8A020" w14:textId="77777777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3F274C35" w14:textId="77777777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2AE589D6" w14:textId="4A132C88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2.3: Adding Additional Constraints</w:t>
      </w:r>
    </w:p>
    <w:p w14:paraId="170E5E87" w14:textId="482D963B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2C75FB" wp14:editId="70551D08">
            <wp:extent cx="6408808" cy="2057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001" cy="213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996D" w14:textId="77777777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7E747C5F" w14:textId="3B090C00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2.4: Addressing Failures</w:t>
      </w:r>
    </w:p>
    <w:p w14:paraId="651E2FC5" w14:textId="12C54A31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239F58" wp14:editId="08C041E6">
            <wp:extent cx="5934075" cy="28098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BE3D6" w14:textId="04205EC4" w:rsidR="00497AC5" w:rsidRDefault="00497AC5" w:rsidP="00947C1A">
      <w:pPr>
        <w:rPr>
          <w:rFonts w:ascii="Times New Roman" w:hAnsi="Times New Roman" w:cs="Times New Roman"/>
          <w:b/>
          <w:bCs/>
        </w:rPr>
      </w:pPr>
    </w:p>
    <w:p w14:paraId="68E02665" w14:textId="68F00A48" w:rsidR="00497AC5" w:rsidRPr="00497AC5" w:rsidRDefault="00497AC5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No solutions for exp2_3</w:t>
      </w:r>
    </w:p>
    <w:p w14:paraId="34C689FD" w14:textId="3FA88694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3F3FA32C" w14:textId="6850A5EB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2.5: Showing that Prioritized Planning is Incomplete and Suboptimal</w:t>
      </w:r>
    </w:p>
    <w:p w14:paraId="78FA0B6C" w14:textId="47DD5874" w:rsidR="00811966" w:rsidRDefault="00811966" w:rsidP="00947C1A">
      <w:pPr>
        <w:rPr>
          <w:rFonts w:ascii="Times New Roman" w:hAnsi="Times New Roman" w:cs="Times New Roman"/>
        </w:rPr>
      </w:pPr>
    </w:p>
    <w:p w14:paraId="1197272C" w14:textId="6BC8F7D2" w:rsidR="00777490" w:rsidRPr="00777490" w:rsidRDefault="00777490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As we can see, there are no solutions for exp2_3. There is a solution but not within 10 timesteps. Furthermore, other cases/experiments did provide a solution but contained collisions so it wasn’t viable.</w:t>
      </w:r>
    </w:p>
    <w:p w14:paraId="15E107E7" w14:textId="74F8DF76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0AA1BB11" w14:textId="79921EC3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75B329C1" w14:textId="7555C852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76F2F1B0" w14:textId="612EEF89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60A84BAF" w14:textId="336C6E83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61D86DAE" w14:textId="46F4A119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48720DA2" w14:textId="5A81DABD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73D826E5" w14:textId="4659065E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605622A2" w14:textId="29983311" w:rsidR="00811966" w:rsidRDefault="00811966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Task 3: Implement Conflict Based Search (CBS)</w:t>
      </w:r>
    </w:p>
    <w:p w14:paraId="4EEBCC58" w14:textId="470B3C83" w:rsidR="00811966" w:rsidRDefault="00811966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CD1B4C0" w14:textId="299B0DAB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3.1: Detecting Collisions</w:t>
      </w:r>
    </w:p>
    <w:p w14:paraId="3C681524" w14:textId="7D4558A4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9AEE8A" wp14:editId="07ABD796">
            <wp:extent cx="5934075" cy="31908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8230" w14:textId="5B588671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6E2A85F3" w14:textId="1C089CA7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3.2: Converting Collisions to Constraints</w:t>
      </w:r>
    </w:p>
    <w:p w14:paraId="116E719C" w14:textId="75CC15C0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CF4D5D" wp14:editId="548880F3">
            <wp:extent cx="5943600" cy="590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6ADA" w14:textId="00EEE9AB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1F099896" w14:textId="278F2EA8" w:rsidR="00811966" w:rsidRDefault="00811966" w:rsidP="00947C1A">
      <w:pPr>
        <w:rPr>
          <w:rFonts w:ascii="Times New Roman" w:hAnsi="Times New Roman" w:cs="Times New Roman"/>
          <w:b/>
          <w:bCs/>
        </w:rPr>
      </w:pPr>
    </w:p>
    <w:p w14:paraId="3AFDAB1D" w14:textId="309A4756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29AF72E1" w14:textId="4AD6E3E6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30F1D74E" w14:textId="48DDA2A1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79B4C56A" w14:textId="270665ED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3B80F6A9" w14:textId="5D8388C2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1A2272BD" w14:textId="36988498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14237D15" w14:textId="30825B82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13FD4BA4" w14:textId="774B9C01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2AACD2DE" w14:textId="432255E8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17467528" w14:textId="05094B23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50943BC1" w14:textId="61C5443C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67D7ABEE" w14:textId="57EBA625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0651CDBC" w14:textId="0B4E552E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57267BCF" w14:textId="7A689394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18F29DBD" w14:textId="2E9A10A3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677D00CC" w14:textId="77777777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6886E8A3" w14:textId="1FD08EF9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3.3: Implementing High-Level Search</w:t>
      </w:r>
    </w:p>
    <w:p w14:paraId="5A132D99" w14:textId="52E43114" w:rsidR="00811966" w:rsidRDefault="00811966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574FCF9" wp14:editId="3184E8D0">
            <wp:extent cx="5943065" cy="511365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5"/>
                    <a:stretch/>
                  </pic:blipFill>
                  <pic:spPr bwMode="auto">
                    <a:xfrm>
                      <a:off x="0" y="0"/>
                      <a:ext cx="5990929" cy="515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BAAFA" w14:textId="671B0312" w:rsidR="008531CC" w:rsidRDefault="008531CC" w:rsidP="00947C1A">
      <w:pPr>
        <w:rPr>
          <w:rFonts w:ascii="Times New Roman" w:hAnsi="Times New Roman" w:cs="Times New Roman"/>
          <w:b/>
          <w:bCs/>
        </w:rPr>
      </w:pPr>
    </w:p>
    <w:p w14:paraId="6CBEF462" w14:textId="77777777" w:rsidR="008531CC" w:rsidRDefault="008531CC" w:rsidP="00947C1A">
      <w:pPr>
        <w:rPr>
          <w:rFonts w:ascii="Times New Roman" w:hAnsi="Times New Roman" w:cs="Times New Roman"/>
          <w:b/>
          <w:bCs/>
        </w:rPr>
      </w:pPr>
    </w:p>
    <w:p w14:paraId="74AE00F7" w14:textId="77777777" w:rsidR="008531CC" w:rsidRDefault="008531CC" w:rsidP="00947C1A">
      <w:pPr>
        <w:rPr>
          <w:rFonts w:ascii="Times New Roman" w:hAnsi="Times New Roman" w:cs="Times New Roman"/>
          <w:b/>
          <w:bCs/>
        </w:rPr>
      </w:pPr>
    </w:p>
    <w:p w14:paraId="3BBF2CDB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C1C4B2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534B236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E73EDB0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A6BCA29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81D10BF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73F0AE7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823D6F2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01E9FFD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6BB8ACD" w14:textId="77777777" w:rsid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8D0D792" w14:textId="71EC7118" w:rsidR="008531CC" w:rsidRPr="008531CC" w:rsidRDefault="008531CC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Task 4: Implementing CBS with Disjoint Splitting</w:t>
      </w:r>
    </w:p>
    <w:p w14:paraId="1862C245" w14:textId="77777777" w:rsidR="008531CC" w:rsidRDefault="008531CC" w:rsidP="00947C1A">
      <w:pPr>
        <w:rPr>
          <w:rFonts w:ascii="Times New Roman" w:hAnsi="Times New Roman" w:cs="Times New Roman"/>
          <w:b/>
          <w:bCs/>
        </w:rPr>
      </w:pPr>
    </w:p>
    <w:p w14:paraId="5B4213EB" w14:textId="33C88F4C" w:rsidR="008531CC" w:rsidRDefault="008531CC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4.1: Supporting Positive Constraints</w:t>
      </w:r>
    </w:p>
    <w:p w14:paraId="41852505" w14:textId="302E329F" w:rsidR="008531CC" w:rsidRDefault="008531CC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AA49618" wp14:editId="31CEDAD2">
            <wp:extent cx="5934075" cy="28003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8D9B2" w14:textId="26A47CFF" w:rsidR="008531CC" w:rsidRDefault="008531CC" w:rsidP="00947C1A">
      <w:pPr>
        <w:rPr>
          <w:rFonts w:ascii="Times New Roman" w:hAnsi="Times New Roman" w:cs="Times New Roman"/>
          <w:b/>
          <w:bCs/>
        </w:rPr>
      </w:pPr>
    </w:p>
    <w:p w14:paraId="0F5C1BE1" w14:textId="53163161" w:rsidR="008531CC" w:rsidRDefault="008531CC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4.2: Converting Collisions to Constraints</w:t>
      </w:r>
    </w:p>
    <w:p w14:paraId="15714728" w14:textId="4F26C89D" w:rsidR="008531CC" w:rsidRDefault="008531CC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217B8AE" wp14:editId="1A5A14EF">
            <wp:extent cx="5934075" cy="44291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1D7B" w14:textId="77D07360" w:rsidR="008531CC" w:rsidRDefault="008531CC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4.3: Adjusting High Level Search</w:t>
      </w:r>
    </w:p>
    <w:p w14:paraId="12E71660" w14:textId="41948C2B" w:rsidR="008531CC" w:rsidRDefault="008531CC" w:rsidP="00947C1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E3E72FA" wp14:editId="16714000">
            <wp:extent cx="5934075" cy="42100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2356" w14:textId="6AA292A6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79E0E69C" w14:textId="43FBD5A0" w:rsidR="00C635AB" w:rsidRDefault="00C635AB" w:rsidP="00947C1A">
      <w:pPr>
        <w:rPr>
          <w:rFonts w:ascii="Times New Roman" w:hAnsi="Times New Roman" w:cs="Times New Roman"/>
          <w:b/>
          <w:bCs/>
        </w:rPr>
      </w:pPr>
    </w:p>
    <w:p w14:paraId="2F3F24C8" w14:textId="2C746950" w:rsidR="00C635AB" w:rsidRDefault="00C635AB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Task 5: Benchmarking MAPF Solvers</w:t>
      </w:r>
    </w:p>
    <w:p w14:paraId="08F8DBD6" w14:textId="4E1655F1" w:rsidR="00C635AB" w:rsidRDefault="00C635AB" w:rsidP="00947C1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9EBD70A" w14:textId="52F097BC" w:rsidR="00C635AB" w:rsidRPr="00C635AB" w:rsidRDefault="00C635AB" w:rsidP="00947C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There were various benchmark instances but unfortunately, none of them worked upon running. The maps appear to be too big to run. </w:t>
      </w:r>
    </w:p>
    <w:sectPr w:rsidR="00C635AB" w:rsidRPr="00C635AB" w:rsidSect="002313D4">
      <w:footerReference w:type="even" r:id="rId41"/>
      <w:footerReference w:type="default" r:id="rId42"/>
      <w:pgSz w:w="12240" w:h="15840" w:code="1"/>
      <w:pgMar w:top="1440" w:right="1440" w:bottom="1440" w:left="1440" w:header="709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E7CBBC" w14:textId="77777777" w:rsidR="00040B75" w:rsidRDefault="00040B75" w:rsidP="00E74B29">
      <w:r>
        <w:separator/>
      </w:r>
    </w:p>
  </w:endnote>
  <w:endnote w:type="continuationSeparator" w:id="0">
    <w:p w14:paraId="663D57A6" w14:textId="77777777" w:rsidR="00040B75" w:rsidRDefault="00040B7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0FA458F" w14:textId="22A65D9A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D150E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C4B3979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5117133"/>
      <w:docPartObj>
        <w:docPartGallery w:val="Page Numbers (Bottom of Page)"/>
        <w:docPartUnique/>
      </w:docPartObj>
    </w:sdtPr>
    <w:sdtContent>
      <w:p w14:paraId="48E2DF6F" w14:textId="3AFF9A1F" w:rsidR="00E74B29" w:rsidRDefault="002313D4" w:rsidP="006709F1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36801177" wp14:editId="4B5B32E3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6" name="Group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7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2AD267" w14:textId="77777777" w:rsidR="002313D4" w:rsidRDefault="002313D4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8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9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36801177" id="Group 6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  <v:textbox inset="0,0,0,0">
                      <w:txbxContent>
                        <w:p w14:paraId="6A2AD267" w14:textId="77777777" w:rsidR="002313D4" w:rsidRDefault="002313D4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F1A84A" w14:textId="77777777" w:rsidR="00040B75" w:rsidRDefault="00040B75" w:rsidP="00E74B29">
      <w:r>
        <w:separator/>
      </w:r>
    </w:p>
  </w:footnote>
  <w:footnote w:type="continuationSeparator" w:id="0">
    <w:p w14:paraId="2B489983" w14:textId="77777777" w:rsidR="00040B75" w:rsidRDefault="00040B7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31821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305"/>
    <w:rsid w:val="00040B75"/>
    <w:rsid w:val="00086FA5"/>
    <w:rsid w:val="000E4641"/>
    <w:rsid w:val="00151F66"/>
    <w:rsid w:val="00177F8D"/>
    <w:rsid w:val="00185F4A"/>
    <w:rsid w:val="002006C9"/>
    <w:rsid w:val="002313D4"/>
    <w:rsid w:val="002D2200"/>
    <w:rsid w:val="00396925"/>
    <w:rsid w:val="0040564B"/>
    <w:rsid w:val="0048120C"/>
    <w:rsid w:val="004909D9"/>
    <w:rsid w:val="00497AC5"/>
    <w:rsid w:val="00521481"/>
    <w:rsid w:val="00665110"/>
    <w:rsid w:val="006709F1"/>
    <w:rsid w:val="006C60E6"/>
    <w:rsid w:val="00777490"/>
    <w:rsid w:val="00811966"/>
    <w:rsid w:val="00837914"/>
    <w:rsid w:val="008531CC"/>
    <w:rsid w:val="00874FE7"/>
    <w:rsid w:val="008F1EA7"/>
    <w:rsid w:val="00947C1A"/>
    <w:rsid w:val="00952F7D"/>
    <w:rsid w:val="0095496A"/>
    <w:rsid w:val="009A38BA"/>
    <w:rsid w:val="00B43E11"/>
    <w:rsid w:val="00BE2113"/>
    <w:rsid w:val="00C17305"/>
    <w:rsid w:val="00C635AB"/>
    <w:rsid w:val="00C755AB"/>
    <w:rsid w:val="00D43125"/>
    <w:rsid w:val="00D66A3A"/>
    <w:rsid w:val="00D674F1"/>
    <w:rsid w:val="00DF198B"/>
    <w:rsid w:val="00E74B29"/>
    <w:rsid w:val="00F24C00"/>
    <w:rsid w:val="00F50791"/>
    <w:rsid w:val="00FB2F1A"/>
    <w:rsid w:val="00FD1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918C6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Caption">
    <w:name w:val="caption"/>
    <w:basedOn w:val="Normal"/>
    <w:next w:val="Normal"/>
    <w:uiPriority w:val="35"/>
    <w:semiHidden/>
    <w:qFormat/>
    <w:rsid w:val="002313D4"/>
    <w:pPr>
      <w:spacing w:after="200"/>
    </w:pPr>
    <w:rPr>
      <w:i/>
      <w:iCs/>
      <w:color w:val="5E5E5E" w:themeColor="text2"/>
      <w:sz w:val="18"/>
      <w:szCs w:val="18"/>
    </w:rPr>
  </w:style>
  <w:style w:type="paragraph" w:styleId="ListParagraph">
    <w:name w:val="List Paragraph"/>
    <w:basedOn w:val="Normal"/>
    <w:uiPriority w:val="34"/>
    <w:semiHidden/>
    <w:qFormat/>
    <w:rsid w:val="00947C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footer" Target="footer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20" Type="http://schemas.openxmlformats.org/officeDocument/2006/relationships/image" Target="media/image11.jpeg"/><Relationship Id="rId4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tsav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E60F651E1A844E58E7762587E8B60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160E08-9B31-4FD0-9B2C-814D4D15A5D1}"/>
      </w:docPartPr>
      <w:docPartBody>
        <w:p w:rsidR="00EC2D6E" w:rsidRDefault="00000000">
          <w:pPr>
            <w:pStyle w:val="0E60F651E1A844E58E7762587E8B607C"/>
          </w:pPr>
          <w:r w:rsidRPr="00DF198B">
            <w:t>—</w:t>
          </w:r>
        </w:p>
      </w:docPartBody>
    </w:docPart>
    <w:docPart>
      <w:docPartPr>
        <w:name w:val="B33BBA3354A748FFBA94715ED5E2ED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8E14A0-5DCB-4C79-BFED-6E1228F0CB21}"/>
      </w:docPartPr>
      <w:docPartBody>
        <w:p w:rsidR="00EC2D6E" w:rsidRDefault="00000000">
          <w:pPr>
            <w:pStyle w:val="B33BBA3354A748FFBA94715ED5E2EDD5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1B8"/>
    <w:rsid w:val="00254934"/>
    <w:rsid w:val="00A111B8"/>
    <w:rsid w:val="00E20F9C"/>
    <w:rsid w:val="00EC2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E60F651E1A844E58E7762587E8B607C">
    <w:name w:val="0E60F651E1A844E58E7762587E8B607C"/>
  </w:style>
  <w:style w:type="paragraph" w:customStyle="1" w:styleId="B33BBA3354A748FFBA94715ED5E2EDD5">
    <w:name w:val="B33BBA3354A748FFBA94715ED5E2EDD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17</Pages>
  <Words>419</Words>
  <Characters>2390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2022-10-31T07:14:00Z</dcterms:created>
  <dcterms:modified xsi:type="dcterms:W3CDTF">2022-10-31T07:14:00Z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